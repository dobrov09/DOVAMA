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13B" w:rsidRPr="00614E9F" w:rsidRDefault="009A470A">
      <w:pPr>
        <w:rPr>
          <w:b/>
          <w:sz w:val="48"/>
          <w:szCs w:val="48"/>
        </w:rPr>
      </w:pPr>
      <w:r w:rsidRPr="00614E9F">
        <w:rPr>
          <w:b/>
          <w:sz w:val="48"/>
          <w:szCs w:val="48"/>
        </w:rPr>
        <w:t xml:space="preserve">Projektový plán </w:t>
      </w:r>
    </w:p>
    <w:p w:rsidR="009A470A" w:rsidRPr="00033703" w:rsidRDefault="009A470A">
      <w:pPr>
        <w:rPr>
          <w:b/>
          <w:color w:val="00B0F0"/>
          <w:sz w:val="28"/>
          <w:szCs w:val="28"/>
        </w:rPr>
      </w:pPr>
      <w:r w:rsidRPr="00033703">
        <w:rPr>
          <w:b/>
          <w:color w:val="00B0F0"/>
          <w:sz w:val="28"/>
          <w:szCs w:val="28"/>
        </w:rPr>
        <w:t>Úvod</w:t>
      </w:r>
    </w:p>
    <w:p w:rsidR="009A470A" w:rsidRDefault="009A470A">
      <w:r>
        <w:t>Naše firma DOVAMA se bude zabývat tvorbou informačního systému pro knihkupectví. Naším cílovým segmentem zákazníků je tedy velice úzká skupina lidí, vlastnících knihkupectví. Informační systém bychom v budoucnu rádi upravili i pro potřeby soukromých a veřejných knihoven.  Z hlediska funkčnosti informačního systému, by zákazník rád evidoval informace o knihách, zaměstnancích a pobočkách.</w:t>
      </w:r>
    </w:p>
    <w:p w:rsidR="009A470A" w:rsidRPr="00033703" w:rsidRDefault="009A470A">
      <w:pPr>
        <w:rPr>
          <w:b/>
          <w:color w:val="00B0F0"/>
          <w:sz w:val="28"/>
          <w:szCs w:val="28"/>
        </w:rPr>
      </w:pPr>
      <w:r w:rsidRPr="00033703">
        <w:rPr>
          <w:b/>
          <w:color w:val="00B0F0"/>
          <w:sz w:val="28"/>
          <w:szCs w:val="28"/>
        </w:rPr>
        <w:t>Organizační záležitosti</w:t>
      </w:r>
    </w:p>
    <w:p w:rsidR="009A470A" w:rsidRPr="00033703" w:rsidRDefault="009A470A">
      <w:pPr>
        <w:rPr>
          <w:b/>
        </w:rPr>
      </w:pPr>
      <w:r w:rsidRPr="00033703">
        <w:rPr>
          <w:b/>
        </w:rPr>
        <w:t>Procesní model:</w:t>
      </w:r>
    </w:p>
    <w:p w:rsidR="009A470A" w:rsidRDefault="009A470A">
      <w:r>
        <w:t>Nabídka -&gt; Zákazník -&gt; Konzultace -&gt; Tvorba IS -&gt; Předání</w:t>
      </w:r>
    </w:p>
    <w:p w:rsidR="009A470A" w:rsidRPr="00033703" w:rsidRDefault="009A470A">
      <w:pPr>
        <w:rPr>
          <w:b/>
        </w:rPr>
      </w:pPr>
      <w:r w:rsidRPr="00033703">
        <w:rPr>
          <w:b/>
        </w:rPr>
        <w:t>Složení týmu:</w:t>
      </w:r>
    </w:p>
    <w:p w:rsidR="009A470A" w:rsidRDefault="009A470A">
      <w:r>
        <w:t>Náš tým se skládá ze tří zaměstnanců</w:t>
      </w:r>
      <w:r w:rsidR="00F17F57">
        <w:t>. Projekt knihkupectví je veden Danielem Dobrovolným (</w:t>
      </w:r>
      <w:proofErr w:type="spellStart"/>
      <w:r w:rsidR="00F17F57">
        <w:t>scrum</w:t>
      </w:r>
      <w:proofErr w:type="spellEnd"/>
      <w:r w:rsidR="00F17F57">
        <w:t xml:space="preserve"> master projektu), náš projekt je tedy typ SCRUM. Dalšími členy týmu jsou Jakub Matěna a Filip Vaníček. Zodpovědnost je rozložená rovnoměrně mezi všechny členy týmu.</w:t>
      </w:r>
    </w:p>
    <w:p w:rsidR="00F17F57" w:rsidRPr="00033703" w:rsidRDefault="00F17F57">
      <w:pPr>
        <w:rPr>
          <w:b/>
        </w:rPr>
      </w:pPr>
      <w:r w:rsidRPr="00033703">
        <w:rPr>
          <w:b/>
        </w:rPr>
        <w:t>Nástroje a technologie:</w:t>
      </w:r>
    </w:p>
    <w:p w:rsidR="00F17F57" w:rsidRDefault="00F17F57">
      <w:r>
        <w:t xml:space="preserve">Informační systém bude programován v PHP, bude tedy fungovat ve webovém prohlížeči. K vytvoření databáze využijeme </w:t>
      </w:r>
      <w:proofErr w:type="spellStart"/>
      <w:r>
        <w:t>MySQL</w:t>
      </w:r>
      <w:proofErr w:type="spellEnd"/>
      <w:r>
        <w:t xml:space="preserve">. Design informačního systému vytvoříme po konzultaci se zákazníkem za pomoci CSS. Hardwarovou náročnost chceme co nejvíce snížit, jelikož finančně </w:t>
      </w:r>
      <w:r w:rsidR="00E70A92">
        <w:t>nechceme zákazníka zbytečně zatížit.</w:t>
      </w:r>
    </w:p>
    <w:p w:rsidR="00E70A92" w:rsidRPr="00033703" w:rsidRDefault="00E70A92">
      <w:pPr>
        <w:rPr>
          <w:b/>
        </w:rPr>
      </w:pPr>
      <w:r w:rsidRPr="00033703">
        <w:rPr>
          <w:b/>
        </w:rPr>
        <w:t>Projektové metriky:</w:t>
      </w:r>
    </w:p>
    <w:tbl>
      <w:tblPr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2780"/>
        <w:gridCol w:w="1940"/>
      </w:tblGrid>
      <w:tr w:rsidR="00E70A92" w:rsidRPr="00E70A92" w:rsidTr="00E70A92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A92" w:rsidRPr="00614E9F" w:rsidRDefault="00E70A92" w:rsidP="00E70A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b/>
                <w:color w:val="000000"/>
                <w:lang w:eastAsia="cs-CZ"/>
              </w:rPr>
              <w:t>Kritéria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A92" w:rsidRPr="00614E9F" w:rsidRDefault="00E70A92" w:rsidP="00E70A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b/>
                <w:color w:val="000000"/>
                <w:lang w:eastAsia="cs-CZ"/>
              </w:rPr>
              <w:t>Měřená data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A92" w:rsidRPr="00614E9F" w:rsidRDefault="00E70A92" w:rsidP="00E70A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b/>
                <w:color w:val="000000"/>
                <w:lang w:eastAsia="cs-CZ"/>
              </w:rPr>
              <w:t>Veličina</w:t>
            </w:r>
          </w:p>
        </w:tc>
      </w:tr>
      <w:tr w:rsidR="00E70A92" w:rsidRPr="00E70A92" w:rsidTr="00E70A92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A92" w:rsidRPr="00E70A92" w:rsidRDefault="00E70A92" w:rsidP="00E70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0A92">
              <w:rPr>
                <w:rFonts w:ascii="Calibri" w:eastAsia="Times New Roman" w:hAnsi="Calibri" w:cs="Calibri"/>
                <w:color w:val="000000"/>
                <w:lang w:eastAsia="cs-CZ"/>
              </w:rPr>
              <w:t>Komunikace týmu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A92" w:rsidRPr="00E70A92" w:rsidRDefault="00E70A92" w:rsidP="00E70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0A92">
              <w:rPr>
                <w:rFonts w:ascii="Calibri" w:eastAsia="Times New Roman" w:hAnsi="Calibri" w:cs="Calibri"/>
                <w:color w:val="000000"/>
                <w:lang w:eastAsia="cs-CZ"/>
              </w:rPr>
              <w:t>Počet hlášení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A92" w:rsidRPr="00E70A92" w:rsidRDefault="00E70A92" w:rsidP="00E70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0A92">
              <w:rPr>
                <w:rFonts w:ascii="Calibri" w:eastAsia="Times New Roman" w:hAnsi="Calibri" w:cs="Calibri"/>
                <w:color w:val="000000"/>
                <w:lang w:eastAsia="cs-CZ"/>
              </w:rPr>
              <w:t>Výkonost týmu</w:t>
            </w:r>
          </w:p>
        </w:tc>
      </w:tr>
      <w:tr w:rsidR="00E70A92" w:rsidRPr="00E70A92" w:rsidTr="00E70A92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A92" w:rsidRPr="00E70A92" w:rsidRDefault="00E70A92" w:rsidP="00E70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0A92">
              <w:rPr>
                <w:rFonts w:ascii="Calibri" w:eastAsia="Times New Roman" w:hAnsi="Calibri" w:cs="Calibri"/>
                <w:color w:val="000000"/>
                <w:lang w:eastAsia="cs-CZ"/>
              </w:rPr>
              <w:t>Dokončení projektu na čas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A92" w:rsidRPr="00E70A92" w:rsidRDefault="00E70A92" w:rsidP="00E70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0A92">
              <w:rPr>
                <w:rFonts w:ascii="Calibri" w:eastAsia="Times New Roman" w:hAnsi="Calibri" w:cs="Calibri"/>
                <w:color w:val="000000"/>
                <w:lang w:eastAsia="cs-CZ"/>
              </w:rPr>
              <w:t>Splnění požadavků zákazníka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A92" w:rsidRPr="00E70A92" w:rsidRDefault="00E70A92" w:rsidP="00E70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0A92">
              <w:rPr>
                <w:rFonts w:ascii="Calibri" w:eastAsia="Times New Roman" w:hAnsi="Calibri" w:cs="Calibri"/>
                <w:color w:val="000000"/>
                <w:lang w:eastAsia="cs-CZ"/>
              </w:rPr>
              <w:t>Výkonost týmu</w:t>
            </w:r>
          </w:p>
        </w:tc>
      </w:tr>
      <w:tr w:rsidR="00E70A92" w:rsidRPr="00E70A92" w:rsidTr="00E70A92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A92" w:rsidRPr="00E70A92" w:rsidRDefault="00E70A92" w:rsidP="00E70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0A92">
              <w:rPr>
                <w:rFonts w:ascii="Calibri" w:eastAsia="Times New Roman" w:hAnsi="Calibri" w:cs="Calibri"/>
                <w:color w:val="000000"/>
                <w:lang w:eastAsia="cs-CZ"/>
              </w:rPr>
              <w:t>Rychlá odezva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A92" w:rsidRPr="00E70A92" w:rsidRDefault="00E70A92" w:rsidP="00E70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0A92">
              <w:rPr>
                <w:rFonts w:ascii="Calibri" w:eastAsia="Times New Roman" w:hAnsi="Calibri" w:cs="Calibri"/>
                <w:color w:val="000000"/>
                <w:lang w:eastAsia="cs-CZ"/>
              </w:rPr>
              <w:t>Průzkum spokojenosti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A92" w:rsidRPr="00E70A92" w:rsidRDefault="00E70A92" w:rsidP="00E70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70A92">
              <w:rPr>
                <w:rFonts w:ascii="Calibri" w:eastAsia="Times New Roman" w:hAnsi="Calibri" w:cs="Calibri"/>
                <w:color w:val="000000"/>
                <w:lang w:eastAsia="cs-CZ"/>
              </w:rPr>
              <w:t>Kvalita výkonosti</w:t>
            </w:r>
          </w:p>
        </w:tc>
      </w:tr>
    </w:tbl>
    <w:p w:rsidR="00E70A92" w:rsidRPr="00033703" w:rsidRDefault="00E70A92">
      <w:pPr>
        <w:rPr>
          <w:sz w:val="28"/>
          <w:szCs w:val="28"/>
        </w:rPr>
      </w:pPr>
    </w:p>
    <w:p w:rsidR="00E70A92" w:rsidRPr="00033703" w:rsidRDefault="00614E9F">
      <w:pPr>
        <w:rPr>
          <w:b/>
          <w:color w:val="00B0F0"/>
          <w:sz w:val="28"/>
          <w:szCs w:val="28"/>
        </w:rPr>
      </w:pPr>
      <w:r w:rsidRPr="00033703">
        <w:rPr>
          <w:b/>
          <w:color w:val="00B0F0"/>
          <w:sz w:val="28"/>
          <w:szCs w:val="28"/>
        </w:rPr>
        <w:t>Řízení rizik</w:t>
      </w:r>
    </w:p>
    <w:tbl>
      <w:tblPr>
        <w:tblW w:w="5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2780"/>
      </w:tblGrid>
      <w:tr w:rsidR="00614E9F" w:rsidRPr="00614E9F" w:rsidTr="00614E9F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E9F" w:rsidRPr="00614E9F" w:rsidRDefault="00614E9F" w:rsidP="00614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b/>
                <w:color w:val="000000"/>
                <w:lang w:eastAsia="cs-CZ"/>
              </w:rPr>
              <w:t>Riziko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E9F" w:rsidRPr="00614E9F" w:rsidRDefault="00614E9F" w:rsidP="00614E9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b/>
                <w:color w:val="000000"/>
                <w:lang w:eastAsia="cs-CZ"/>
              </w:rPr>
              <w:t>Řešení rizika</w:t>
            </w:r>
          </w:p>
        </w:tc>
      </w:tr>
      <w:tr w:rsidR="00614E9F" w:rsidRPr="00614E9F" w:rsidTr="00614E9F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E9F" w:rsidRPr="00614E9F" w:rsidRDefault="00614E9F" w:rsidP="0061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Nespln</w:t>
            </w: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ění požadavků zákazníka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E9F" w:rsidRPr="00614E9F" w:rsidRDefault="00614E9F" w:rsidP="0061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Komunikace se zákazníkem</w:t>
            </w:r>
          </w:p>
        </w:tc>
      </w:tr>
      <w:tr w:rsidR="00614E9F" w:rsidRPr="00614E9F" w:rsidTr="00614E9F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E9F" w:rsidRPr="00614E9F" w:rsidRDefault="00614E9F" w:rsidP="0061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Nesplnění</w:t>
            </w: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termínu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E9F" w:rsidRPr="00614E9F" w:rsidRDefault="00614E9F" w:rsidP="0061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Nepřecenit výkonnost týmu</w:t>
            </w:r>
          </w:p>
        </w:tc>
      </w:tr>
      <w:tr w:rsidR="00614E9F" w:rsidRPr="00614E9F" w:rsidTr="00614E9F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E9F" w:rsidRPr="00614E9F" w:rsidRDefault="00614E9F" w:rsidP="0061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Cena projektu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E9F" w:rsidRPr="00614E9F" w:rsidRDefault="00614E9F" w:rsidP="0061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Eliminace zbytečných výdajů</w:t>
            </w:r>
          </w:p>
        </w:tc>
      </w:tr>
      <w:tr w:rsidR="00614E9F" w:rsidRPr="00614E9F" w:rsidTr="00614E9F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E9F" w:rsidRPr="00614E9F" w:rsidRDefault="00614E9F" w:rsidP="0061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Konkurence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E9F" w:rsidRPr="00614E9F" w:rsidRDefault="00614E9F" w:rsidP="0061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14E9F">
              <w:rPr>
                <w:rFonts w:ascii="Calibri" w:eastAsia="Times New Roman" w:hAnsi="Calibri" w:cs="Calibri"/>
                <w:color w:val="000000"/>
                <w:lang w:eastAsia="cs-CZ"/>
              </w:rPr>
              <w:t>Vztah s klientem, cena</w:t>
            </w:r>
          </w:p>
        </w:tc>
      </w:tr>
    </w:tbl>
    <w:p w:rsidR="00E70A92" w:rsidRDefault="00E70A92"/>
    <w:p w:rsidR="00614E9F" w:rsidRDefault="00614E9F">
      <w:r>
        <w:t xml:space="preserve">Jelikož všichni máme rovnocennou míru zodpovědnosti, musíme se snažit pomoci </w:t>
      </w:r>
      <w:proofErr w:type="spellStart"/>
      <w:r>
        <w:t>scrum</w:t>
      </w:r>
      <w:proofErr w:type="spellEnd"/>
      <w:r>
        <w:t xml:space="preserve"> masterovi a dohlížet sami na sebe a snažit se komunikovat.</w:t>
      </w:r>
    </w:p>
    <w:p w:rsidR="00614E9F" w:rsidRPr="00033703" w:rsidRDefault="00614E9F">
      <w:pPr>
        <w:rPr>
          <w:b/>
          <w:color w:val="00B0F0"/>
          <w:sz w:val="28"/>
          <w:szCs w:val="28"/>
        </w:rPr>
      </w:pPr>
      <w:r w:rsidRPr="00033703">
        <w:rPr>
          <w:b/>
          <w:color w:val="00B0F0"/>
          <w:sz w:val="28"/>
          <w:szCs w:val="28"/>
        </w:rPr>
        <w:t>Řízení kvality</w:t>
      </w:r>
    </w:p>
    <w:p w:rsidR="00614E9F" w:rsidRDefault="00614E9F">
      <w:r>
        <w:lastRenderedPageBreak/>
        <w:t>Kvalitu chceme ovlivnit hlavně výborným vztahem se zákazníkem a tedy i splněním všech jeho požadavků a představ. I když chceme snížit požadavky a cenovou náročnost hardwaru, nikdy tak neučiníme, pokud by to mělo znamenat snížení kvality informačního systému nebo nesplnění požadavku zákazníka. Vysokou kvalitu našeho systému by mělo zajistit testování a časté reportování. Komunikace v týmu musí být na vysoké úrovni, pokud tomu tak nebude</w:t>
      </w:r>
      <w:r w:rsidR="00033703">
        <w:t>,</w:t>
      </w:r>
      <w:r>
        <w:t xml:space="preserve"> mohou nastat problémy se splněním termínů a dosáhnutí požadované kvality.</w:t>
      </w:r>
      <w:bookmarkStart w:id="0" w:name="_GoBack"/>
      <w:bookmarkEnd w:id="0"/>
    </w:p>
    <w:sectPr w:rsidR="00614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40"/>
    <w:rsid w:val="00033703"/>
    <w:rsid w:val="00201C40"/>
    <w:rsid w:val="00614E9F"/>
    <w:rsid w:val="009A470A"/>
    <w:rsid w:val="00B2613B"/>
    <w:rsid w:val="00E70A92"/>
    <w:rsid w:val="00F1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3FF6"/>
  <w15:chartTrackingRefBased/>
  <w15:docId w15:val="{9BADB911-0D92-4EA2-B08E-1F1B772D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E5035A00</Template>
  <TotalTime>34</TotalTime>
  <Pages>2</Pages>
  <Words>321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Matěna</dc:creator>
  <cp:keywords/>
  <dc:description/>
  <cp:lastModifiedBy>Jakub Matěna</cp:lastModifiedBy>
  <cp:revision>2</cp:revision>
  <dcterms:created xsi:type="dcterms:W3CDTF">2016-10-24T06:12:00Z</dcterms:created>
  <dcterms:modified xsi:type="dcterms:W3CDTF">2016-10-24T06:56:00Z</dcterms:modified>
</cp:coreProperties>
</file>